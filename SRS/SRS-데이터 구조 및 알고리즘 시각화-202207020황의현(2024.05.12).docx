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0D1057">
        <w:rPr>
          <w:lang w:eastAsia="ko-KR"/>
        </w:rPr>
        <w:t>&lt;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>&gt;</w:t>
      </w:r>
      <w:r>
        <w:fldChar w:fldCharType="end"/>
      </w:r>
    </w:p>
    <w:p w:rsidR="009E0CA4" w:rsidRDefault="003066EF">
      <w:pPr>
        <w:pStyle w:val="a3"/>
        <w:jc w:val="right"/>
      </w:pPr>
      <w:fldSimple w:instr=" TITLE  \* MERGEFORMAT ">
        <w:r w:rsidR="000D1057">
          <w:t>Software Requirements Specification</w:t>
        </w:r>
      </w:fldSimple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0D1057" w:rsidRP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proofErr w:type="gramStart"/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 xml:space="preserve">  </w:t>
      </w:r>
      <w:r w:rsidR="000D1057">
        <w:rPr>
          <w:rFonts w:hint="eastAsia"/>
          <w:lang w:eastAsia="ko-KR"/>
        </w:rPr>
        <w:t>시스템</w:t>
      </w:r>
      <w:proofErr w:type="gramEnd"/>
      <w:r>
        <w:rPr>
          <w:lang w:eastAsia="ko-KR"/>
        </w:rPr>
        <w:t>&gt;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 w:rsidP="0021575D">
      <w:pPr>
        <w:pStyle w:val="InfoBlue"/>
      </w:pPr>
      <w:r>
        <w:t xml:space="preserve"> </w:t>
      </w:r>
    </w:p>
    <w:p w:rsidR="009E0CA4" w:rsidRDefault="009E0CA4">
      <w:pPr>
        <w:pStyle w:val="a9"/>
      </w:pPr>
    </w:p>
    <w:p w:rsidR="009E0CA4" w:rsidRDefault="009E0CA4">
      <w:pPr>
        <w:pStyle w:val="a9"/>
        <w:sectPr w:rsidR="009E0C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2024/03/30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F97FC4" w:rsidP="00F97FC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문서생성</w:t>
            </w:r>
            <w:proofErr w:type="spellEnd"/>
            <w:r w:rsidR="009E0CA4"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rFonts w:hint="eastAsia"/>
                <w:b/>
                <w:lang w:eastAsia="ko-KR"/>
              </w:rPr>
              <w:t>황의현</w:t>
            </w:r>
            <w:r w:rsidRPr="00383EBA">
              <w:rPr>
                <w:b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2024/05/06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2024/05/12&gt;</w:t>
            </w:r>
          </w:p>
        </w:tc>
        <w:tc>
          <w:tcPr>
            <w:tcW w:w="1152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&lt;0.1&gt;</w:t>
            </w:r>
          </w:p>
        </w:tc>
        <w:tc>
          <w:tcPr>
            <w:tcW w:w="374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:rsidR="009E0CA4" w:rsidRDefault="009E0CA4"/>
    <w:p w:rsidR="009E0CA4" w:rsidRDefault="009E0CA4">
      <w:pPr>
        <w:pStyle w:val="a3"/>
      </w:pPr>
      <w:r>
        <w:br w:type="page"/>
      </w:r>
      <w:r w:rsidR="00FD37B7">
        <w:rPr>
          <w:rFonts w:hint="eastAsia"/>
          <w:lang w:eastAsia="ko-KR"/>
        </w:rPr>
        <w:lastRenderedPageBreak/>
        <w:t>목차</w:t>
      </w:r>
      <w:bookmarkStart w:id="0" w:name="_GoBack"/>
      <w:bookmarkEnd w:id="0"/>
    </w:p>
    <w:p w:rsidR="009E0CA4" w:rsidRPr="00FD37B7" w:rsidRDefault="009E0CA4">
      <w:pPr>
        <w:pStyle w:val="10"/>
        <w:tabs>
          <w:tab w:val="left" w:pos="432"/>
        </w:tabs>
        <w:rPr>
          <w:noProof/>
        </w:rPr>
      </w:pPr>
      <w:r w:rsidRPr="00FD37B7">
        <w:fldChar w:fldCharType="begin"/>
      </w:r>
      <w:r w:rsidRPr="00FD37B7">
        <w:instrText xml:space="preserve"> TOC \o "1-3" </w:instrText>
      </w:r>
      <w:r w:rsidRPr="00FD37B7">
        <w:fldChar w:fldCharType="separate"/>
      </w:r>
      <w:r w:rsidR="003C3323" w:rsidRPr="00FD37B7">
        <w:rPr>
          <w:noProof/>
        </w:rPr>
        <w:t>1.</w:t>
      </w:r>
      <w:r w:rsidR="003C3323" w:rsidRPr="00FD37B7">
        <w:rPr>
          <w:noProof/>
        </w:rPr>
        <w:tab/>
      </w:r>
      <w:r w:rsidR="003C3323" w:rsidRPr="00FD37B7">
        <w:rPr>
          <w:rFonts w:hint="eastAsia"/>
        </w:rPr>
        <w:t>소개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1.1</w:t>
      </w:r>
      <w:r w:rsidRPr="00FD37B7">
        <w:rPr>
          <w:noProof/>
        </w:rPr>
        <w:tab/>
      </w:r>
      <w:r w:rsidR="003C3323" w:rsidRPr="00FD37B7">
        <w:rPr>
          <w:rFonts w:ascii="Segoe UI" w:hAnsi="Segoe UI" w:cs="Segoe UI"/>
          <w:shd w:val="clear" w:color="auto" w:fill="FFFFFF"/>
        </w:rPr>
        <w:t>목적</w:t>
      </w:r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3C3323" w:rsidRPr="00FD37B7" w:rsidRDefault="009E0CA4" w:rsidP="003C3323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1.2</w:t>
      </w:r>
      <w:r w:rsidRPr="00FD37B7">
        <w:rPr>
          <w:noProof/>
        </w:rPr>
        <w:tab/>
      </w:r>
      <w:r w:rsidR="003C3323" w:rsidRPr="00FD37B7">
        <w:rPr>
          <w:rFonts w:ascii="Segoe UI" w:hAnsi="Segoe UI" w:cs="Segoe UI"/>
          <w:shd w:val="clear" w:color="auto" w:fill="FFFFFF"/>
        </w:rPr>
        <w:t>범위</w:t>
      </w:r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2.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비기능적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3.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시스템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구조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사용자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3.2</w:t>
      </w:r>
      <w:r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데이터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구조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및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알고리즘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시각화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엔진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4.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3C3323" w:rsidP="003C3323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5.</w:t>
      </w:r>
      <w:r w:rsidRPr="00FD37B7">
        <w:rPr>
          <w:noProof/>
          <w:lang w:eastAsia="ko-KR"/>
        </w:rPr>
        <w:tab/>
      </w:r>
      <w:r w:rsidR="00FD37B7" w:rsidRPr="00FD37B7">
        <w:rPr>
          <w:rFonts w:hint="eastAsia"/>
          <w:noProof/>
          <w:lang w:eastAsia="ko-KR"/>
        </w:rPr>
        <w:t>기타</w:t>
      </w:r>
      <w:r w:rsidR="00FD37B7" w:rsidRPr="00FD37B7">
        <w:rPr>
          <w:rFonts w:hint="eastAsia"/>
          <w:noProof/>
          <w:lang w:eastAsia="ko-KR"/>
        </w:rPr>
        <w:t xml:space="preserve"> </w:t>
      </w:r>
      <w:r w:rsidR="00FD37B7" w:rsidRPr="00FD37B7">
        <w:rPr>
          <w:rFonts w:hint="eastAsia"/>
          <w:noProof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5</w:t>
      </w:r>
    </w:p>
    <w:p w:rsidR="006B2CE1" w:rsidRDefault="00FD37B7" w:rsidP="006B2CE1">
      <w:pPr>
        <w:pStyle w:val="10"/>
        <w:tabs>
          <w:tab w:val="left" w:pos="432"/>
        </w:tabs>
        <w:rPr>
          <w:noProof/>
        </w:rPr>
      </w:pPr>
      <w:r w:rsidRPr="00FD37B7">
        <w:rPr>
          <w:noProof/>
        </w:rPr>
        <w:t>6</w:t>
      </w:r>
      <w:r w:rsidR="003C3323" w:rsidRPr="00FD37B7">
        <w:rPr>
          <w:noProof/>
        </w:rPr>
        <w:t>.</w:t>
      </w:r>
      <w:r w:rsidR="003C3323" w:rsidRPr="00FD37B7">
        <w:rPr>
          <w:noProof/>
        </w:rPr>
        <w:tab/>
      </w:r>
      <w:r w:rsidR="00F4193A">
        <w:rPr>
          <w:rFonts w:ascii="Segoe UI" w:hAnsi="Segoe UI" w:cs="Segoe UI" w:hint="eastAsia"/>
          <w:shd w:val="clear" w:color="auto" w:fill="FFFFFF"/>
          <w:lang w:eastAsia="ko-KR"/>
        </w:rPr>
        <w:t>결론</w:t>
      </w:r>
      <w:r w:rsidR="003C3323" w:rsidRPr="00FD37B7">
        <w:rPr>
          <w:noProof/>
        </w:rPr>
        <w:tab/>
      </w:r>
      <w:r w:rsidRPr="00FD37B7">
        <w:rPr>
          <w:noProof/>
        </w:rPr>
        <w:t>5</w:t>
      </w:r>
    </w:p>
    <w:p w:rsidR="00E12436" w:rsidRDefault="00E12436" w:rsidP="00E12436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</w:t>
      </w:r>
      <w:r w:rsidRPr="00FD37B7">
        <w:rPr>
          <w:noProof/>
        </w:rPr>
        <w:t>.</w:t>
      </w:r>
      <w:r w:rsidRPr="00FD37B7">
        <w:rPr>
          <w:noProof/>
        </w:rPr>
        <w:tab/>
      </w:r>
      <w:r>
        <w:rPr>
          <w:rFonts w:ascii="Segoe UI" w:hAnsi="Segoe UI" w:cs="Segoe UI" w:hint="eastAsia"/>
          <w:shd w:val="clear" w:color="auto" w:fill="FFFFFF"/>
          <w:lang w:eastAsia="ko-KR"/>
        </w:rPr>
        <w:t>앱</w:t>
      </w:r>
      <w:r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shd w:val="clear" w:color="auto" w:fill="FFFFFF"/>
          <w:lang w:eastAsia="ko-KR"/>
        </w:rPr>
        <w:t>작성</w:t>
      </w:r>
      <w:r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shd w:val="clear" w:color="auto" w:fill="FFFFFF"/>
          <w:lang w:eastAsia="ko-KR"/>
        </w:rPr>
        <w:t>내역</w:t>
      </w:r>
      <w:r w:rsidRPr="00FD37B7">
        <w:rPr>
          <w:noProof/>
        </w:rPr>
        <w:tab/>
        <w:t>5</w:t>
      </w:r>
    </w:p>
    <w:p w:rsidR="00E12436" w:rsidRDefault="00E12436" w:rsidP="00E12436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7</w:t>
      </w:r>
      <w:r w:rsidRPr="00FD37B7">
        <w:rPr>
          <w:noProof/>
          <w:lang w:eastAsia="ko-KR"/>
        </w:rPr>
        <w:t>.1</w:t>
      </w:r>
      <w:r w:rsidRPr="00FD37B7">
        <w:rPr>
          <w:noProof/>
          <w:lang w:eastAsia="ko-KR"/>
        </w:rPr>
        <w:tab/>
      </w:r>
      <w:r w:rsidRPr="00E12436">
        <w:rPr>
          <w:rFonts w:ascii="Segoe UI" w:hAnsi="Segoe UI" w:cs="Segoe UI"/>
          <w:shd w:val="clear" w:color="auto" w:fill="FFFFFF"/>
          <w:lang w:eastAsia="ko-KR"/>
        </w:rPr>
        <w:t>MainActivity.java</w:t>
      </w:r>
      <w:r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>
        <w:rPr>
          <w:noProof/>
        </w:rPr>
        <w:t>5</w:t>
      </w:r>
    </w:p>
    <w:p w:rsidR="00E12436" w:rsidRPr="00FD37B7" w:rsidRDefault="00E12436" w:rsidP="00E12436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</w:t>
      </w:r>
      <w:r>
        <w:rPr>
          <w:noProof/>
          <w:lang w:eastAsia="ko-KR"/>
        </w:rPr>
        <w:t>.2</w:t>
      </w:r>
      <w:r w:rsidRPr="00FD37B7">
        <w:rPr>
          <w:noProof/>
          <w:lang w:eastAsia="ko-KR"/>
        </w:rPr>
        <w:tab/>
      </w:r>
      <w:r w:rsidRPr="00E12436">
        <w:rPr>
          <w:rFonts w:ascii="Segoe UI" w:hAnsi="Segoe UI" w:cs="Segoe UI"/>
          <w:shd w:val="clear" w:color="auto" w:fill="FFFFFF"/>
          <w:lang w:eastAsia="ko-KR"/>
        </w:rPr>
        <w:t>SortingView.java</w:t>
      </w:r>
      <w:r w:rsidRPr="00FD37B7">
        <w:rPr>
          <w:noProof/>
          <w:lang w:eastAsia="ko-KR"/>
        </w:rPr>
        <w:tab/>
      </w:r>
      <w:r>
        <w:rPr>
          <w:noProof/>
        </w:rPr>
        <w:t>5</w:t>
      </w:r>
    </w:p>
    <w:p w:rsidR="00E12436" w:rsidRPr="00FD37B7" w:rsidRDefault="00E12436" w:rsidP="00E12436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</w:t>
      </w:r>
      <w:r>
        <w:rPr>
          <w:noProof/>
          <w:lang w:eastAsia="ko-KR"/>
        </w:rPr>
        <w:t>.3</w:t>
      </w:r>
      <w:r w:rsidRPr="00FD37B7">
        <w:rPr>
          <w:noProof/>
          <w:lang w:eastAsia="ko-KR"/>
        </w:rPr>
        <w:tab/>
      </w:r>
      <w:r w:rsidRPr="00E12436">
        <w:rPr>
          <w:rFonts w:ascii="Segoe UI" w:hAnsi="Segoe UI" w:cs="Segoe UI"/>
          <w:shd w:val="clear" w:color="auto" w:fill="FFFFFF"/>
          <w:lang w:eastAsia="ko-KR"/>
        </w:rPr>
        <w:t>activity_main.xml</w:t>
      </w:r>
      <w:r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>
        <w:rPr>
          <w:noProof/>
        </w:rPr>
        <w:t>5</w:t>
      </w:r>
    </w:p>
    <w:p w:rsidR="00E12436" w:rsidRPr="00E12436" w:rsidRDefault="00E12436" w:rsidP="00E12436"/>
    <w:p w:rsidR="003C3323" w:rsidRPr="00FD37B7" w:rsidRDefault="003C3323" w:rsidP="006B2CE1">
      <w:pPr>
        <w:rPr>
          <w:rFonts w:hint="eastAsia"/>
          <w:lang w:eastAsia="ko-KR"/>
        </w:rPr>
      </w:pPr>
    </w:p>
    <w:p w:rsidR="009E0CA4" w:rsidRDefault="009E0CA4">
      <w:pPr>
        <w:pStyle w:val="a3"/>
      </w:pPr>
      <w:r w:rsidRPr="00FD37B7">
        <w:fldChar w:fldCharType="end"/>
      </w:r>
      <w:r>
        <w:rPr>
          <w:lang w:eastAsia="ko-KR"/>
        </w:rPr>
        <w:br w:type="page"/>
      </w:r>
      <w:fldSimple w:instr=" TITLE  \* MERGEFORMAT ">
        <w:r w:rsidR="000D1057">
          <w:t>Software Requirements Specification</w:t>
        </w:r>
      </w:fldSimple>
      <w:r>
        <w:t xml:space="preserve"> </w:t>
      </w:r>
    </w:p>
    <w:p w:rsidR="009E0CA4" w:rsidRPr="00FD37B7" w:rsidRDefault="0021575D" w:rsidP="0021575D">
      <w:pPr>
        <w:pStyle w:val="1"/>
      </w:pPr>
      <w:proofErr w:type="spellStart"/>
      <w:r w:rsidRPr="00FD37B7">
        <w:rPr>
          <w:rFonts w:hint="eastAsia"/>
        </w:rPr>
        <w:t>소개</w:t>
      </w:r>
      <w:proofErr w:type="spellEnd"/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목적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문서의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목적은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시각적으로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보여주는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안드로이드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요구사항을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정의하는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것입니다</w:t>
      </w:r>
      <w:r w:rsidRPr="00FD37B7">
        <w:rPr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범위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사용자가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다양한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선택하고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시각화하여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학습할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있는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기능을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제공합니다</w:t>
      </w:r>
    </w:p>
    <w:p w:rsidR="009E0CA4" w:rsidRPr="00FD37B7" w:rsidRDefault="0021575D">
      <w:pPr>
        <w:pStyle w:val="1"/>
      </w:pP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9E0CA4" w:rsidRPr="00FD37B7" w:rsidRDefault="0021575D">
      <w:pPr>
        <w:pStyle w:val="2"/>
      </w:pPr>
      <w:bookmarkStart w:id="1" w:name="_Toc455818123"/>
      <w:proofErr w:type="spellStart"/>
      <w:r w:rsidRPr="00FD37B7">
        <w:rPr>
          <w:rFonts w:ascii="Segoe UI" w:hAnsi="Segoe UI" w:cs="Segoe UI"/>
          <w:shd w:val="clear" w:color="auto" w:fill="FFFFFF"/>
        </w:rPr>
        <w:t>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bookmarkEnd w:id="1"/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앱을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실행하고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및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배열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연결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리스트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스택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큐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트리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지원해야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검색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탐색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각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비기능적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직관적이고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쉬운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인터페이스를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성능에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영향을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주지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않아야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부드럽고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빠른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경험을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안정적이고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오류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없이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작동해야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예외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상황에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적절한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처리가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이루어져야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정확하고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명확해야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1"/>
      </w:pPr>
      <w:proofErr w:type="spellStart"/>
      <w:r w:rsidRPr="00FD37B7">
        <w:rPr>
          <w:rFonts w:ascii="Segoe UI" w:hAnsi="Segoe UI" w:cs="Segoe UI"/>
          <w:shd w:val="clear" w:color="auto" w:fill="FFFFFF"/>
        </w:rPr>
        <w:t>시스템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구조</w:t>
      </w:r>
      <w:proofErr w:type="spellEnd"/>
      <w:r w:rsidR="009E0CA4" w:rsidRPr="00FD37B7">
        <w:t xml:space="preserve"> </w:t>
      </w:r>
    </w:p>
    <w:p w:rsidR="009E0CA4" w:rsidRPr="00FD37B7" w:rsidRDefault="0021575D">
      <w:pPr>
        <w:pStyle w:val="2"/>
      </w:pPr>
      <w:bookmarkStart w:id="2" w:name="_Toc455818126"/>
      <w:proofErr w:type="spellStart"/>
      <w:r w:rsidRPr="00FD37B7">
        <w:rPr>
          <w:rFonts w:ascii="Segoe UI" w:hAnsi="Segoe UI" w:cs="Segoe UI"/>
          <w:shd w:val="clear" w:color="auto" w:fill="FFFFFF"/>
        </w:rPr>
        <w:t>사용자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bookmarkEnd w:id="2"/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목록에서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항목을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시작할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있습니다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2"/>
        <w:rPr>
          <w:lang w:eastAsia="ko-KR"/>
        </w:rPr>
      </w:pP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및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엔진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위한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포함합니다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입력을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받아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결과를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생성합니다</w:t>
      </w:r>
      <w:r w:rsidRPr="00FD37B7">
        <w:rPr>
          <w:rFonts w:hint="eastAsia"/>
          <w:color w:val="auto"/>
        </w:rPr>
        <w:t>.</w:t>
      </w:r>
    </w:p>
    <w:p w:rsidR="003C3323" w:rsidRPr="00FD37B7" w:rsidRDefault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proofErr w:type="spellEnd"/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Default="003C3323" w:rsidP="003C3323">
      <w:pPr>
        <w:rPr>
          <w:lang w:eastAsia="ko-KR"/>
        </w:rPr>
      </w:pPr>
    </w:p>
    <w:p w:rsidR="005F2F6D" w:rsidRDefault="005F2F6D" w:rsidP="003C3323">
      <w:pPr>
        <w:rPr>
          <w:lang w:eastAsia="ko-KR"/>
        </w:rPr>
      </w:pPr>
    </w:p>
    <w:p w:rsidR="005F2F6D" w:rsidRPr="00FD37B7" w:rsidRDefault="005F2F6D" w:rsidP="003C3323">
      <w:pPr>
        <w:rPr>
          <w:lang w:eastAsia="ko-KR"/>
        </w:rPr>
      </w:pPr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lastRenderedPageBreak/>
        <w:t>기타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앱은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오프라인에서도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사용자는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결과를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공유할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기능을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제공받아야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F4193A" w:rsidRDefault="00F4193A" w:rsidP="00F4193A">
      <w:pPr>
        <w:pStyle w:val="1"/>
        <w:rPr>
          <w:lang w:eastAsia="ko-KR"/>
        </w:rPr>
      </w:pPr>
      <w:r>
        <w:rPr>
          <w:rFonts w:hint="eastAsia"/>
          <w:lang w:eastAsia="ko-KR"/>
        </w:rPr>
        <w:t>결론</w:t>
      </w:r>
    </w:p>
    <w:p w:rsidR="00F4193A" w:rsidRDefault="00F4193A" w:rsidP="00F4193A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F4193A" w:rsidRDefault="00F4193A" w:rsidP="00F4193A">
      <w:pPr>
        <w:ind w:left="720"/>
        <w:rPr>
          <w:lang w:eastAsia="ko-KR"/>
        </w:rPr>
      </w:pPr>
    </w:p>
    <w:p w:rsidR="00F4193A" w:rsidRDefault="00F4193A" w:rsidP="00F4193A">
      <w:pPr>
        <w:ind w:left="720"/>
        <w:rPr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6B2CE1" w:rsidRDefault="001A1EB4" w:rsidP="006B2CE1">
      <w:pPr>
        <w:pStyle w:val="1"/>
        <w:rPr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</w:p>
    <w:p w:rsidR="006B2CE1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MainActivity.java</w:t>
      </w:r>
    </w:p>
    <w:p w:rsidR="001A1EB4" w:rsidRDefault="001A1EB4" w:rsidP="001A1EB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액티비티를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1A1EB4" w:rsidRDefault="001A1EB4" w:rsidP="001A1EB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1A1EB4" w:rsidRDefault="001A1EB4" w:rsidP="001A1EB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UI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액티비티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:rsidR="001A1EB4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SortingView.java</w:t>
      </w:r>
    </w:p>
    <w:p w:rsidR="001A1EB4" w:rsidRDefault="001A1EB4" w:rsidP="001A1EB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커스텀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SortingView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1A1EB4" w:rsidRDefault="001A1EB4" w:rsidP="001A1EB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:rsidR="001A1EB4" w:rsidRDefault="001A1EB4" w:rsidP="001A1EB4">
      <w:pPr>
        <w:ind w:left="720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:rsidR="001A1EB4" w:rsidRDefault="00E12436" w:rsidP="00E12436">
      <w:pPr>
        <w:pStyle w:val="2"/>
        <w:rPr>
          <w:lang w:eastAsia="ko-KR"/>
        </w:rPr>
      </w:pPr>
      <w:r w:rsidRPr="00E12436">
        <w:rPr>
          <w:lang w:eastAsia="ko-KR"/>
        </w:rPr>
        <w:t>activity_main.xml</w:t>
      </w:r>
    </w:p>
    <w:p w:rsidR="00E12436" w:rsidRDefault="00E12436" w:rsidP="00E1243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MainActivity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레이아웃을</w:t>
      </w:r>
      <w:r>
        <w:rPr>
          <w:rFonts w:hint="eastAsia"/>
          <w:lang w:eastAsia="ko-KR"/>
        </w:rPr>
        <w:t xml:space="preserve"> XML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정의했습니다</w:t>
      </w:r>
      <w:r>
        <w:rPr>
          <w:rFonts w:hint="eastAsia"/>
          <w:lang w:eastAsia="ko-KR"/>
        </w:rPr>
        <w:t>.</w:t>
      </w:r>
    </w:p>
    <w:p w:rsidR="00E12436" w:rsidRDefault="00E12436" w:rsidP="00E1243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EditText</w:t>
      </w:r>
      <w:proofErr w:type="spellEnd"/>
      <w:r>
        <w:rPr>
          <w:rFonts w:hint="eastAsia"/>
          <w:lang w:eastAsia="ko-KR"/>
        </w:rPr>
        <w:t xml:space="preserve">, Button, </w:t>
      </w:r>
      <w:proofErr w:type="spellStart"/>
      <w:r>
        <w:rPr>
          <w:rFonts w:hint="eastAsia"/>
          <w:lang w:eastAsia="ko-KR"/>
        </w:rPr>
        <w:t>TextView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UI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설정했습니다</w:t>
      </w:r>
      <w:r>
        <w:rPr>
          <w:rFonts w:hint="eastAsia"/>
          <w:lang w:eastAsia="ko-KR"/>
        </w:rPr>
        <w:t>.</w:t>
      </w:r>
    </w:p>
    <w:p w:rsidR="00E12436" w:rsidRPr="00E12436" w:rsidRDefault="00E12436" w:rsidP="00E12436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액티비티의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XML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sectPr w:rsidR="00E12436" w:rsidRPr="00E1243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D6" w:rsidRDefault="002821D6">
      <w:pPr>
        <w:spacing w:line="240" w:lineRule="auto"/>
      </w:pPr>
      <w:r>
        <w:separator/>
      </w:r>
    </w:p>
  </w:endnote>
  <w:endnote w:type="continuationSeparator" w:id="0">
    <w:p w:rsidR="002821D6" w:rsidRDefault="00282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F4193A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FD37B7">
          <w:pPr>
            <w:jc w:val="center"/>
          </w:pPr>
          <w:r>
            <w:sym w:font="Symbol" w:char="F0D3"/>
          </w:r>
          <w:fldSimple w:instr=" DOCPROPERTY &quot;Company&quot;  \* MERGEFORMAT ">
            <w:r w:rsidR="000D1057">
              <w:t>&lt;</w:t>
            </w:r>
            <w:r w:rsidR="00FD37B7">
              <w:t>6</w:t>
            </w:r>
            <w:r w:rsidR="00FD37B7">
              <w:rPr>
                <w:rFonts w:hint="eastAsia"/>
                <w:lang w:eastAsia="ko-KR"/>
              </w:rPr>
              <w:t>조</w:t>
            </w:r>
            <w:r w:rsidR="000D1057">
              <w:t>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C5C14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D6" w:rsidRDefault="002821D6">
      <w:pPr>
        <w:spacing w:line="240" w:lineRule="auto"/>
      </w:pPr>
      <w:r>
        <w:separator/>
      </w:r>
    </w:p>
  </w:footnote>
  <w:footnote w:type="continuationSeparator" w:id="0">
    <w:p w:rsidR="002821D6" w:rsidRDefault="00282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D1057">
      <w:rPr>
        <w:rFonts w:ascii="Arial" w:hAnsi="Arial"/>
        <w:b/>
        <w:sz w:val="36"/>
      </w:rPr>
      <w:t>&lt;6</w:t>
    </w:r>
    <w:r w:rsidR="000D1057">
      <w:rPr>
        <w:rFonts w:ascii="Arial" w:hAnsi="Arial" w:hint="eastAsia"/>
        <w:b/>
        <w:sz w:val="36"/>
        <w:lang w:eastAsia="ko-KR"/>
      </w:rPr>
      <w:t>조</w:t>
    </w:r>
    <w:r w:rsidR="000D10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0D1057">
            <w:rPr>
              <w:lang w:eastAsia="ko-KR"/>
            </w:rPr>
            <w:t>&lt;</w:t>
          </w:r>
          <w:r w:rsidR="000D1057">
            <w:rPr>
              <w:rFonts w:hint="eastAsia"/>
              <w:lang w:eastAsia="ko-KR"/>
            </w:rPr>
            <w:t>데이터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구조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및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알고리즘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시각화</w:t>
          </w:r>
          <w:r w:rsidR="000D1057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E0CA4">
      <w:tc>
        <w:tcPr>
          <w:tcW w:w="6379" w:type="dxa"/>
        </w:tcPr>
        <w:p w:rsidR="009E0CA4" w:rsidRDefault="003066EF">
          <w:fldSimple w:instr=" TITLE  \* MERGEFORMAT ">
            <w:r w:rsidR="000D1057">
              <w:t>Software Requirements Specification</w:t>
            </w:r>
          </w:fldSimple>
        </w:p>
      </w:tc>
      <w:tc>
        <w:tcPr>
          <w:tcW w:w="3179" w:type="dxa"/>
        </w:tcPr>
        <w:p w:rsidR="009E0CA4" w:rsidRDefault="009E0CA4" w:rsidP="000D1057">
          <w:r>
            <w:t xml:space="preserve">  Date:  &lt;</w:t>
          </w:r>
          <w:r w:rsidR="000D1057">
            <w:t xml:space="preserve">2024/03/30 </w:t>
          </w:r>
          <w:r>
            <w:t>&gt;</w:t>
          </w:r>
        </w:p>
      </w:tc>
    </w:tr>
    <w:tr w:rsidR="009E0CA4" w:rsidRPr="00FC5C14">
      <w:tc>
        <w:tcPr>
          <w:tcW w:w="9558" w:type="dxa"/>
          <w:gridSpan w:val="2"/>
        </w:tcPr>
        <w:p w:rsidR="009E0CA4" w:rsidRDefault="009E0CA4" w:rsidP="00FD37B7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F97FC4">
            <w:rPr>
              <w:rFonts w:hint="eastAsia"/>
              <w:lang w:eastAsia="ko-KR"/>
            </w:rPr>
            <w:t>SRS-</w:t>
          </w:r>
          <w:r w:rsidR="00F97FC4">
            <w:rPr>
              <w:rFonts w:hint="eastAsia"/>
              <w:lang w:eastAsia="ko-KR"/>
            </w:rPr>
            <w:t>데이터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구조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및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알고리즘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시각화</w:t>
          </w:r>
          <w:r w:rsidR="00F97FC4">
            <w:rPr>
              <w:rFonts w:hint="eastAsia"/>
              <w:lang w:eastAsia="ko-KR"/>
            </w:rPr>
            <w:t>-</w:t>
          </w:r>
          <w:r w:rsidR="00F4193A">
            <w:rPr>
              <w:rFonts w:hint="eastAsia"/>
              <w:lang w:eastAsia="ko-KR"/>
            </w:rPr>
            <w:t>(</w:t>
          </w:r>
          <w:r w:rsidR="00F4193A">
            <w:rPr>
              <w:lang w:eastAsia="ko-KR"/>
            </w:rPr>
            <w:t>202207020</w:t>
          </w:r>
          <w:r w:rsidR="00F4193A">
            <w:rPr>
              <w:rFonts w:hint="eastAsia"/>
              <w:lang w:eastAsia="ko-KR"/>
            </w:rPr>
            <w:t>황의현</w:t>
          </w:r>
          <w:r w:rsidR="00F4193A">
            <w:rPr>
              <w:rFonts w:hint="eastAsia"/>
              <w:lang w:eastAsia="ko-KR"/>
            </w:rPr>
            <w:t>(</w:t>
          </w:r>
          <w:r w:rsidR="00FC5C14">
            <w:rPr>
              <w:lang w:eastAsia="ko-KR"/>
            </w:rPr>
            <w:t>2024/05/12</w:t>
          </w:r>
          <w:r w:rsidR="00F4193A">
            <w:rPr>
              <w:lang w:eastAsia="ko-KR"/>
            </w:rPr>
            <w:t>)</w:t>
          </w:r>
          <w:r w:rsidR="00F4193A">
            <w:rPr>
              <w:rFonts w:hint="eastAsia"/>
              <w:lang w:eastAsia="ko-KR"/>
            </w:rPr>
            <w:t>)</w:t>
          </w:r>
          <w:r w:rsidR="00FD37B7">
            <w:rPr>
              <w:lang w:eastAsia="ko-KR"/>
            </w:rPr>
            <w:t xml:space="preserve"> </w:t>
          </w:r>
          <w:r>
            <w:rPr>
              <w:lang w:eastAsia="ko-KR"/>
            </w:rPr>
            <w:t>&gt;</w:t>
          </w:r>
        </w:p>
      </w:tc>
    </w:tr>
  </w:tbl>
  <w:p w:rsidR="009E0CA4" w:rsidRDefault="009E0CA4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61067"/>
    <w:multiLevelType w:val="hybridMultilevel"/>
    <w:tmpl w:val="CDD894E2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059B5"/>
    <w:multiLevelType w:val="multilevel"/>
    <w:tmpl w:val="6F6C1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0045FD"/>
    <w:multiLevelType w:val="hybridMultilevel"/>
    <w:tmpl w:val="75F015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586D3D"/>
    <w:multiLevelType w:val="hybridMultilevel"/>
    <w:tmpl w:val="2884D0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120E4F"/>
    <w:multiLevelType w:val="hybridMultilevel"/>
    <w:tmpl w:val="435C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2"/>
  </w:num>
  <w:num w:numId="11">
    <w:abstractNumId w:val="10"/>
  </w:num>
  <w:num w:numId="12">
    <w:abstractNumId w:val="23"/>
  </w:num>
  <w:num w:numId="13">
    <w:abstractNumId w:val="9"/>
  </w:num>
  <w:num w:numId="14">
    <w:abstractNumId w:val="5"/>
  </w:num>
  <w:num w:numId="15">
    <w:abstractNumId w:val="22"/>
  </w:num>
  <w:num w:numId="16">
    <w:abstractNumId w:val="17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3"/>
  </w:num>
  <w:num w:numId="23">
    <w:abstractNumId w:val="6"/>
  </w:num>
  <w:num w:numId="24">
    <w:abstractNumId w:val="15"/>
  </w:num>
  <w:num w:numId="25">
    <w:abstractNumId w:val="20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7"/>
    <w:rsid w:val="0000120C"/>
    <w:rsid w:val="000D1057"/>
    <w:rsid w:val="001A1EB4"/>
    <w:rsid w:val="0021575D"/>
    <w:rsid w:val="002821D6"/>
    <w:rsid w:val="003066EF"/>
    <w:rsid w:val="00383EBA"/>
    <w:rsid w:val="003C3323"/>
    <w:rsid w:val="005F2F6D"/>
    <w:rsid w:val="006B2CE1"/>
    <w:rsid w:val="009E0CA4"/>
    <w:rsid w:val="00E12436"/>
    <w:rsid w:val="00F4193A"/>
    <w:rsid w:val="00F97FC4"/>
    <w:rsid w:val="00FC5C14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446E5"/>
  <w15:chartTrackingRefBased/>
  <w15:docId w15:val="{9B59058B-2B76-4835-A9FD-6A3F5D7A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1575D"/>
    <w:pPr>
      <w:tabs>
        <w:tab w:val="left" w:pos="1260"/>
      </w:tabs>
      <w:spacing w:after="120"/>
      <w:ind w:left="765"/>
    </w:pPr>
    <w:rPr>
      <w:rFonts w:ascii="Segoe UI" w:hAnsi="Segoe UI" w:cs="Segoe UI"/>
      <w:color w:val="0D0D0D"/>
      <w:shd w:val="clear" w:color="auto" w:fill="FFFF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basedOn w:val="a"/>
    <w:uiPriority w:val="34"/>
    <w:qFormat/>
    <w:rsid w:val="006B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884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55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422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3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4552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6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0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2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341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67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4889;&#51032;&#54788;\Downloads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0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황의현</dc:creator>
  <cp:keywords/>
  <dc:description/>
  <cp:lastModifiedBy>황의현</cp:lastModifiedBy>
  <cp:revision>3</cp:revision>
  <cp:lastPrinted>1899-12-31T15:00:00Z</cp:lastPrinted>
  <dcterms:created xsi:type="dcterms:W3CDTF">2024-05-12T08:29:00Z</dcterms:created>
  <dcterms:modified xsi:type="dcterms:W3CDTF">2024-05-12T08:29:00Z</dcterms:modified>
</cp:coreProperties>
</file>